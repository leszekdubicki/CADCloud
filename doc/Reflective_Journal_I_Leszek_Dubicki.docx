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4A5" w:rsidRDefault="00A41F4C" w:rsidP="00A41F4C">
      <w:pPr>
        <w:pStyle w:val="Title"/>
      </w:pPr>
      <w:r>
        <w:t>Reflective Journal</w:t>
      </w:r>
    </w:p>
    <w:p w:rsidR="00A41F4C" w:rsidRDefault="00A41F4C" w:rsidP="00A41F4C">
      <w:r>
        <w:t>Student name:</w:t>
      </w:r>
      <w:r w:rsidR="00013392">
        <w:t xml:space="preserve"> Leszek Dubicki</w:t>
      </w:r>
    </w:p>
    <w:p w:rsidR="00A41F4C" w:rsidRDefault="00A41F4C" w:rsidP="00A41F4C">
      <w:r>
        <w:t>Programme</w:t>
      </w:r>
      <w:r w:rsidR="00E22F78">
        <w:t>:</w:t>
      </w:r>
      <w:r>
        <w:t xml:space="preserve"> </w:t>
      </w:r>
      <w:r w:rsidR="002672CA">
        <w:t xml:space="preserve">Higher Diploma in </w:t>
      </w:r>
      <w:r w:rsidR="00013392">
        <w:t>Computing</w:t>
      </w:r>
      <w:r w:rsidR="002672CA">
        <w:t xml:space="preserve"> in </w:t>
      </w:r>
      <w:r w:rsidR="00013392">
        <w:t>Cloud Computing</w:t>
      </w:r>
      <w:bookmarkStart w:id="0" w:name="_GoBack"/>
      <w:bookmarkEnd w:id="0"/>
    </w:p>
    <w:p w:rsidR="009E4289" w:rsidRDefault="009E4289" w:rsidP="00A41F4C">
      <w:r>
        <w:t xml:space="preserve">Month: </w:t>
      </w:r>
      <w:r w:rsidR="00013392">
        <w:t>1</w:t>
      </w:r>
    </w:p>
    <w:p w:rsidR="00A41F4C" w:rsidRDefault="00A41F4C" w:rsidP="00A41F4C"/>
    <w:p w:rsidR="00A41F4C" w:rsidRDefault="00A41F4C" w:rsidP="00A41F4C">
      <w:pPr>
        <w:pStyle w:val="Heading1"/>
      </w:pPr>
      <w:r>
        <w:t>My Achievements</w:t>
      </w:r>
    </w:p>
    <w:p w:rsidR="00F95CDF" w:rsidRDefault="002F3194" w:rsidP="00F95CDF">
      <w:pPr>
        <w:pStyle w:val="ListParagraph"/>
        <w:numPr>
          <w:ilvl w:val="0"/>
          <w:numId w:val="1"/>
        </w:numPr>
      </w:pPr>
      <w:r>
        <w:t>Successfully run first test</w:t>
      </w:r>
      <w:r w:rsidR="00E724A5">
        <w:t>.</w:t>
      </w:r>
    </w:p>
    <w:p w:rsidR="00373C54" w:rsidRDefault="00E724A5" w:rsidP="00E724A5">
      <w:pPr>
        <w:pStyle w:val="ListParagraph"/>
      </w:pPr>
      <w:r>
        <w:t xml:space="preserve">One of possible technologies I might use is Windows COM to connect </w:t>
      </w:r>
      <w:proofErr w:type="spellStart"/>
      <w:r>
        <w:t>Solidworks</w:t>
      </w:r>
      <w:proofErr w:type="spellEnd"/>
      <w:r>
        <w:t xml:space="preserve"> into my Cloud system (one of possible access methods to </w:t>
      </w:r>
      <w:proofErr w:type="spellStart"/>
      <w:r>
        <w:t>Solidworks</w:t>
      </w:r>
      <w:proofErr w:type="spellEnd"/>
      <w:r>
        <w:t xml:space="preserve"> API is COM). I was able to register Python COM server using </w:t>
      </w:r>
      <w:r w:rsidR="005A7926">
        <w:t xml:space="preserve">“Hallo World Example” (from </w:t>
      </w:r>
      <w:hyperlink r:id="rId5" w:history="1">
        <w:r w:rsidR="005A7926" w:rsidRPr="00D55D18">
          <w:rPr>
            <w:rStyle w:val="Hyperlink"/>
          </w:rPr>
          <w:t>http://docs.activestate.com/activepython/2.6/pywin32/html/com/win32com/HTML/QuickStartServerCom.html</w:t>
        </w:r>
      </w:hyperlink>
      <w:r w:rsidR="005A7926">
        <w:t xml:space="preserve"> )</w:t>
      </w:r>
    </w:p>
    <w:p w:rsidR="00373C54" w:rsidRDefault="00373C54" w:rsidP="00E724A5">
      <w:pPr>
        <w:pStyle w:val="ListParagraph"/>
      </w:pPr>
      <w:r>
        <w:t>The</w:t>
      </w:r>
      <w:r w:rsidR="002F3194">
        <w:t xml:space="preserve"> server</w:t>
      </w:r>
      <w:r>
        <w:t xml:space="preserve"> code:</w:t>
      </w:r>
    </w:p>
    <w:p w:rsidR="002F3194" w:rsidRPr="002F3194" w:rsidRDefault="00B231E6" w:rsidP="002F3194">
      <w:pPr>
        <w:shd w:val="clear" w:color="auto" w:fill="FFFFFF"/>
        <w:ind w:left="156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>
        <w:tab/>
      </w:r>
      <w:proofErr w:type="gramStart"/>
      <w:r w:rsidR="002F3194" w:rsidRPr="002F31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class</w:t>
      </w:r>
      <w:proofErr w:type="gramEnd"/>
      <w:r w:rsidR="002F3194"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="002F3194" w:rsidRPr="002F31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HelloWorld</w:t>
      </w:r>
      <w:r w:rsidR="002F3194"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:</w:t>
      </w:r>
    </w:p>
    <w:p w:rsidR="002F3194" w:rsidRPr="002F3194" w:rsidRDefault="002F3194" w:rsidP="002F3194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_</w:t>
      </w:r>
      <w:proofErr w:type="spellStart"/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reg_clsid</w:t>
      </w:r>
      <w:proofErr w:type="spellEnd"/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_ 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</w:t>
      </w: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2F3194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"{DC14B301-F205-485D-8F29-DCAB846A90CC}"</w:t>
      </w:r>
    </w:p>
    <w:p w:rsidR="002F3194" w:rsidRPr="002F3194" w:rsidRDefault="002F3194" w:rsidP="002F3194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_</w:t>
      </w:r>
      <w:proofErr w:type="spellStart"/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reg_desc</w:t>
      </w:r>
      <w:proofErr w:type="spellEnd"/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_ 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</w:t>
      </w: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2F3194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"Python Test COM Server"</w:t>
      </w:r>
    </w:p>
    <w:p w:rsidR="002F3194" w:rsidRPr="002F3194" w:rsidRDefault="002F3194" w:rsidP="002F3194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_</w:t>
      </w:r>
      <w:proofErr w:type="spellStart"/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reg_progid</w:t>
      </w:r>
      <w:proofErr w:type="spellEnd"/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_ 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</w:t>
      </w: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2F3194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</w:t>
      </w:r>
      <w:proofErr w:type="spellStart"/>
      <w:r w:rsidRPr="002F3194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Python.TestServer</w:t>
      </w:r>
      <w:proofErr w:type="spellEnd"/>
      <w:r w:rsidRPr="002F3194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</w:t>
      </w:r>
    </w:p>
    <w:p w:rsidR="002F3194" w:rsidRPr="002F3194" w:rsidRDefault="002F3194" w:rsidP="002F3194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_</w:t>
      </w:r>
      <w:proofErr w:type="spellStart"/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public_methods</w:t>
      </w:r>
      <w:proofErr w:type="spellEnd"/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_ 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</w:t>
      </w: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[</w:t>
      </w:r>
      <w:r w:rsidRPr="002F3194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'Hello'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]</w:t>
      </w:r>
    </w:p>
    <w:p w:rsidR="002F3194" w:rsidRPr="002F3194" w:rsidRDefault="002F3194" w:rsidP="002F3194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_</w:t>
      </w:r>
      <w:proofErr w:type="spellStart"/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public_attrs</w:t>
      </w:r>
      <w:proofErr w:type="spellEnd"/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_ 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</w:t>
      </w: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[</w:t>
      </w:r>
      <w:r w:rsidRPr="002F3194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'</w:t>
      </w:r>
      <w:proofErr w:type="spellStart"/>
      <w:r w:rsidRPr="002F3194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softspace</w:t>
      </w:r>
      <w:proofErr w:type="spellEnd"/>
      <w:r w:rsidRPr="002F3194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'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2F3194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'</w:t>
      </w:r>
      <w:proofErr w:type="spellStart"/>
      <w:r w:rsidRPr="002F3194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noCalls</w:t>
      </w:r>
      <w:proofErr w:type="spellEnd"/>
      <w:r w:rsidRPr="002F3194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'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]</w:t>
      </w:r>
    </w:p>
    <w:p w:rsidR="002F3194" w:rsidRPr="002F3194" w:rsidRDefault="002F3194" w:rsidP="002F3194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_</w:t>
      </w:r>
      <w:proofErr w:type="spellStart"/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readonly_attrs</w:t>
      </w:r>
      <w:proofErr w:type="spellEnd"/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_ 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</w:t>
      </w: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[</w:t>
      </w:r>
      <w:r w:rsidRPr="002F3194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'</w:t>
      </w:r>
      <w:proofErr w:type="spellStart"/>
      <w:r w:rsidRPr="002F3194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noCalls</w:t>
      </w:r>
      <w:proofErr w:type="spellEnd"/>
      <w:r w:rsidRPr="002F3194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'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]</w:t>
      </w:r>
    </w:p>
    <w:p w:rsidR="002F3194" w:rsidRPr="002F3194" w:rsidRDefault="002F3194" w:rsidP="002F3194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proofErr w:type="spellStart"/>
      <w:proofErr w:type="gramStart"/>
      <w:r w:rsidRPr="002F31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def</w:t>
      </w:r>
      <w:proofErr w:type="spellEnd"/>
      <w:proofErr w:type="gramEnd"/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2F3194">
        <w:rPr>
          <w:rFonts w:ascii="Courier New" w:eastAsia="Times New Roman" w:hAnsi="Courier New" w:cs="Courier New"/>
          <w:color w:val="FF00FF"/>
          <w:sz w:val="20"/>
          <w:szCs w:val="20"/>
          <w:lang w:eastAsia="en-IE"/>
        </w:rPr>
        <w:t>__</w:t>
      </w:r>
      <w:proofErr w:type="spellStart"/>
      <w:r w:rsidRPr="002F3194">
        <w:rPr>
          <w:rFonts w:ascii="Courier New" w:eastAsia="Times New Roman" w:hAnsi="Courier New" w:cs="Courier New"/>
          <w:color w:val="FF00FF"/>
          <w:sz w:val="20"/>
          <w:szCs w:val="20"/>
          <w:lang w:eastAsia="en-IE"/>
        </w:rPr>
        <w:t>init</w:t>
      </w:r>
      <w:proofErr w:type="spellEnd"/>
      <w:r w:rsidRPr="002F3194">
        <w:rPr>
          <w:rFonts w:ascii="Courier New" w:eastAsia="Times New Roman" w:hAnsi="Courier New" w:cs="Courier New"/>
          <w:color w:val="FF00FF"/>
          <w:sz w:val="20"/>
          <w:szCs w:val="20"/>
          <w:lang w:eastAsia="en-IE"/>
        </w:rPr>
        <w:t>__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self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):</w:t>
      </w:r>
    </w:p>
    <w:p w:rsidR="002F3194" w:rsidRPr="002F3194" w:rsidRDefault="002F3194" w:rsidP="002F3194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self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softspace</w:t>
      </w:r>
      <w:proofErr w:type="spellEnd"/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</w:t>
      </w: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2F3194">
        <w:rPr>
          <w:rFonts w:ascii="Courier New" w:eastAsia="Times New Roman" w:hAnsi="Courier New" w:cs="Courier New"/>
          <w:color w:val="FF0000"/>
          <w:sz w:val="20"/>
          <w:szCs w:val="20"/>
          <w:lang w:eastAsia="en-IE"/>
        </w:rPr>
        <w:t>1</w:t>
      </w:r>
    </w:p>
    <w:p w:rsidR="002F3194" w:rsidRPr="002F3194" w:rsidRDefault="002F3194" w:rsidP="002F3194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self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noCalls</w:t>
      </w:r>
      <w:proofErr w:type="spellEnd"/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</w:t>
      </w: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2F3194">
        <w:rPr>
          <w:rFonts w:ascii="Courier New" w:eastAsia="Times New Roman" w:hAnsi="Courier New" w:cs="Courier New"/>
          <w:color w:val="FF0000"/>
          <w:sz w:val="20"/>
          <w:szCs w:val="20"/>
          <w:lang w:eastAsia="en-IE"/>
        </w:rPr>
        <w:t>0</w:t>
      </w:r>
    </w:p>
    <w:p w:rsidR="002F3194" w:rsidRPr="002F3194" w:rsidRDefault="002F3194" w:rsidP="002F3194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proofErr w:type="spellStart"/>
      <w:proofErr w:type="gramStart"/>
      <w:r w:rsidRPr="002F31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def</w:t>
      </w:r>
      <w:proofErr w:type="spellEnd"/>
      <w:proofErr w:type="gramEnd"/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2F3194">
        <w:rPr>
          <w:rFonts w:ascii="Courier New" w:eastAsia="Times New Roman" w:hAnsi="Courier New" w:cs="Courier New"/>
          <w:color w:val="FF00FF"/>
          <w:sz w:val="20"/>
          <w:szCs w:val="20"/>
          <w:lang w:eastAsia="en-IE"/>
        </w:rPr>
        <w:t>Hello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self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,</w:t>
      </w: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who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):</w:t>
      </w:r>
    </w:p>
    <w:p w:rsidR="002F3194" w:rsidRPr="002F3194" w:rsidRDefault="002F3194" w:rsidP="002F3194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spellStart"/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self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noCalls</w:t>
      </w:r>
      <w:proofErr w:type="spellEnd"/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</w:t>
      </w: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self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noCalls</w:t>
      </w:r>
      <w:proofErr w:type="spellEnd"/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2F3194">
        <w:rPr>
          <w:rFonts w:ascii="Courier New" w:eastAsia="Times New Roman" w:hAnsi="Courier New" w:cs="Courier New"/>
          <w:color w:val="FF0000"/>
          <w:sz w:val="20"/>
          <w:szCs w:val="20"/>
          <w:lang w:eastAsia="en-IE"/>
        </w:rPr>
        <w:t>1</w:t>
      </w:r>
    </w:p>
    <w:p w:rsidR="002F3194" w:rsidRPr="002F3194" w:rsidRDefault="002F3194" w:rsidP="002F3194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r w:rsidRPr="002F3194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# insert "</w:t>
      </w:r>
      <w:proofErr w:type="spellStart"/>
      <w:r w:rsidRPr="002F3194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softspace</w:t>
      </w:r>
      <w:proofErr w:type="spellEnd"/>
      <w:r w:rsidRPr="002F3194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" number of spaces</w:t>
      </w:r>
    </w:p>
    <w:p w:rsidR="002F3194" w:rsidRPr="002F3194" w:rsidRDefault="002F3194" w:rsidP="002F3194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</w:t>
      </w:r>
      <w:proofErr w:type="gramStart"/>
      <w:r w:rsidRPr="002F31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return</w:t>
      </w:r>
      <w:proofErr w:type="gramEnd"/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2F3194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"Hello"</w:t>
      </w: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2F3194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 "</w:t>
      </w: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*</w:t>
      </w: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self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softspace</w:t>
      </w:r>
      <w:proofErr w:type="spellEnd"/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+</w:t>
      </w: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str</w:t>
      </w:r>
      <w:proofErr w:type="spellEnd"/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who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</w:t>
      </w:r>
    </w:p>
    <w:p w:rsidR="002F3194" w:rsidRPr="002F3194" w:rsidRDefault="002F3194" w:rsidP="002F3194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2F3194" w:rsidRPr="002F3194" w:rsidRDefault="002F3194" w:rsidP="003D42C1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2F31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if</w:t>
      </w:r>
      <w:proofErr w:type="gramEnd"/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__name__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==</w:t>
      </w:r>
      <w:r w:rsidRPr="002F3194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'__main__'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:</w:t>
      </w:r>
    </w:p>
    <w:p w:rsidR="002F3194" w:rsidRPr="002F3194" w:rsidRDefault="002F3194" w:rsidP="003D42C1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2F3194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 xml:space="preserve"># </w:t>
      </w:r>
      <w:proofErr w:type="spellStart"/>
      <w:proofErr w:type="gramStart"/>
      <w:r w:rsidRPr="002F3194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ni</w:t>
      </w:r>
      <w:proofErr w:type="spellEnd"/>
      <w:proofErr w:type="gramEnd"/>
      <w:r w:rsidRPr="002F3194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 xml:space="preserve"> only for 1.4!</w:t>
      </w:r>
    </w:p>
    <w:p w:rsidR="002F3194" w:rsidRPr="002F3194" w:rsidRDefault="002F3194" w:rsidP="003D42C1">
      <w:pPr>
        <w:shd w:val="clear" w:color="auto" w:fill="FFFFFF"/>
        <w:spacing w:after="0" w:line="240" w:lineRule="auto"/>
        <w:ind w:left="1985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proofErr w:type="gramStart"/>
      <w:r w:rsidRPr="002F31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E"/>
        </w:rPr>
        <w:t>import</w:t>
      </w:r>
      <w:proofErr w:type="gramEnd"/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win32com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server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register</w:t>
      </w:r>
    </w:p>
    <w:p w:rsidR="002F3194" w:rsidRPr="002F3194" w:rsidRDefault="002F3194" w:rsidP="003D42C1">
      <w:pPr>
        <w:shd w:val="clear" w:color="auto" w:fill="FFFFFF"/>
        <w:spacing w:after="0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proofErr w:type="gramStart"/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win32com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server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register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.</w:t>
      </w:r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UseCommandLine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(</w:t>
      </w:r>
      <w:proofErr w:type="gramEnd"/>
      <w:r w:rsidRPr="002F3194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HelloWorld</w:t>
      </w:r>
      <w:r w:rsidRPr="002F31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E"/>
        </w:rPr>
        <w:t>)</w:t>
      </w:r>
    </w:p>
    <w:p w:rsidR="00373C54" w:rsidRDefault="00373C54" w:rsidP="00E724A5">
      <w:pPr>
        <w:pStyle w:val="ListParagraph"/>
      </w:pPr>
    </w:p>
    <w:p w:rsidR="00E724A5" w:rsidRDefault="005A7926" w:rsidP="00E724A5">
      <w:pPr>
        <w:pStyle w:val="ListParagraph"/>
      </w:pPr>
      <w:r>
        <w:t xml:space="preserve"> </w:t>
      </w:r>
      <w:proofErr w:type="gramStart"/>
      <w:r>
        <w:t>and</w:t>
      </w:r>
      <w:proofErr w:type="gramEnd"/>
      <w:r>
        <w:t xml:space="preserve"> </w:t>
      </w:r>
      <w:r w:rsidR="00373C54">
        <w:t xml:space="preserve">run a VBA client code from within </w:t>
      </w:r>
      <w:proofErr w:type="spellStart"/>
      <w:r w:rsidR="00373C54">
        <w:t>Solidworks</w:t>
      </w:r>
      <w:proofErr w:type="spellEnd"/>
    </w:p>
    <w:p w:rsidR="00B231E6" w:rsidRPr="00B231E6" w:rsidRDefault="00B231E6" w:rsidP="00B231E6">
      <w:pPr>
        <w:shd w:val="clear" w:color="auto" w:fill="FFFFFF"/>
        <w:spacing w:after="0" w:line="240" w:lineRule="auto"/>
        <w:ind w:left="1701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B231E6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Dim</w:t>
      </w:r>
      <w:r w:rsidRPr="00B231E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B231E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swApp</w:t>
      </w:r>
      <w:proofErr w:type="spellEnd"/>
      <w:r w:rsidRPr="00B231E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B231E6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As</w:t>
      </w:r>
      <w:r w:rsidRPr="00B231E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B231E6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Object</w:t>
      </w:r>
      <w:r w:rsidR="00563F96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 xml:space="preserve"> </w:t>
      </w:r>
      <w:r w:rsidR="00563F96" w:rsidRPr="00B231E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'</w:t>
      </w:r>
      <w:r w:rsidR="00563F9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Not actually used</w:t>
      </w:r>
    </w:p>
    <w:p w:rsidR="00B231E6" w:rsidRPr="00B231E6" w:rsidRDefault="00B231E6" w:rsidP="00B231E6">
      <w:pPr>
        <w:shd w:val="clear" w:color="auto" w:fill="FFFFFF"/>
        <w:spacing w:after="0" w:line="240" w:lineRule="auto"/>
        <w:ind w:left="1701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B231E6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Sub</w:t>
      </w:r>
      <w:r w:rsidRPr="00B231E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gramStart"/>
      <w:r w:rsidRPr="00B231E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main</w:t>
      </w:r>
      <w:r w:rsidRPr="00B231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()</w:t>
      </w:r>
      <w:proofErr w:type="gramEnd"/>
    </w:p>
    <w:p w:rsidR="00B231E6" w:rsidRPr="00B231E6" w:rsidRDefault="00B231E6" w:rsidP="00B231E6">
      <w:pPr>
        <w:shd w:val="clear" w:color="auto" w:fill="FFFFFF"/>
        <w:spacing w:after="0" w:line="240" w:lineRule="auto"/>
        <w:ind w:left="1701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B231E6" w:rsidRPr="00B231E6" w:rsidRDefault="00B231E6" w:rsidP="00563F96">
      <w:pPr>
        <w:shd w:val="clear" w:color="auto" w:fill="FFFFFF"/>
        <w:spacing w:after="0" w:line="240" w:lineRule="auto"/>
        <w:ind w:left="1701" w:firstLine="459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B231E6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Set</w:t>
      </w:r>
      <w:r w:rsidRPr="00B231E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B231E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swApp</w:t>
      </w:r>
      <w:proofErr w:type="spellEnd"/>
      <w:r w:rsidRPr="00B231E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B231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=</w:t>
      </w:r>
      <w:r w:rsidRPr="00B231E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B231E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Application.SldWorks</w:t>
      </w:r>
      <w:proofErr w:type="spellEnd"/>
      <w:r w:rsidR="00563F9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="00563F96" w:rsidRPr="00B231E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'</w:t>
      </w:r>
      <w:r w:rsidR="00563F9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Still not actually used</w:t>
      </w:r>
    </w:p>
    <w:p w:rsidR="00B231E6" w:rsidRPr="00B231E6" w:rsidRDefault="00B231E6" w:rsidP="00B231E6">
      <w:pPr>
        <w:shd w:val="clear" w:color="auto" w:fill="FFFFFF"/>
        <w:spacing w:after="0" w:line="240" w:lineRule="auto"/>
        <w:ind w:left="1701"/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</w:pPr>
      <w:r w:rsidRPr="00B231E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B231E6"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'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 xml:space="preserve">Create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>TestServer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  <w:lang w:eastAsia="en-IE"/>
        </w:rPr>
        <w:t xml:space="preserve"> Class Instance:</w:t>
      </w:r>
    </w:p>
    <w:p w:rsidR="00B231E6" w:rsidRPr="00B231E6" w:rsidRDefault="00B231E6" w:rsidP="00B231E6">
      <w:pPr>
        <w:shd w:val="clear" w:color="auto" w:fill="FFFFFF"/>
        <w:spacing w:after="0" w:line="240" w:lineRule="auto"/>
        <w:ind w:left="1701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B231E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r w:rsidRPr="00B231E6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Set</w:t>
      </w:r>
      <w:r w:rsidRPr="00B231E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Demo </w:t>
      </w:r>
      <w:r w:rsidRPr="00B231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=</w:t>
      </w:r>
      <w:r w:rsidRPr="00B231E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B231E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CreateObject</w:t>
      </w:r>
      <w:proofErr w:type="spellEnd"/>
      <w:r w:rsidRPr="00B231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(</w:t>
      </w:r>
      <w:proofErr w:type="gramEnd"/>
      <w:r w:rsidRPr="00B231E6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</w:t>
      </w:r>
      <w:proofErr w:type="spellStart"/>
      <w:r w:rsidRPr="00B231E6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Python.TestServer</w:t>
      </w:r>
      <w:proofErr w:type="spellEnd"/>
      <w:r w:rsidRPr="00B231E6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</w:t>
      </w:r>
      <w:r w:rsidRPr="00B231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)</w:t>
      </w:r>
    </w:p>
    <w:p w:rsidR="00B231E6" w:rsidRPr="005D2ED5" w:rsidRDefault="00B231E6" w:rsidP="005D2ED5">
      <w:pPr>
        <w:shd w:val="clear" w:color="auto" w:fill="FFFFFF"/>
        <w:spacing w:after="0" w:line="240" w:lineRule="auto"/>
        <w:ind w:left="1701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B231E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proofErr w:type="spellStart"/>
      <w:r w:rsidRPr="00B231E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MsgBox</w:t>
      </w:r>
      <w:proofErr w:type="spellEnd"/>
      <w:r w:rsidRPr="00B231E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B231E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Demo.Hello</w:t>
      </w:r>
      <w:proofErr w:type="spellEnd"/>
      <w:r w:rsidRPr="00B231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(</w:t>
      </w:r>
      <w:proofErr w:type="gramEnd"/>
      <w:r w:rsidRPr="00B231E6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Leszek</w:t>
      </w:r>
      <w:r w:rsidRPr="00B231E6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"</w:t>
      </w:r>
      <w:r w:rsidRPr="00B231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)</w:t>
      </w:r>
    </w:p>
    <w:p w:rsidR="00B231E6" w:rsidRPr="00B231E6" w:rsidRDefault="00B231E6" w:rsidP="00B231E6">
      <w:pPr>
        <w:shd w:val="clear" w:color="auto" w:fill="FFFFFF"/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231E6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End</w:t>
      </w:r>
      <w:r w:rsidRPr="00B231E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B231E6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Sub</w:t>
      </w:r>
    </w:p>
    <w:p w:rsidR="00B231E6" w:rsidRDefault="00B231E6" w:rsidP="00E724A5">
      <w:pPr>
        <w:pStyle w:val="ListParagraph"/>
      </w:pPr>
    </w:p>
    <w:p w:rsidR="00B231E6" w:rsidRDefault="002F3194" w:rsidP="00E724A5">
      <w:pPr>
        <w:pStyle w:val="ListParagraph"/>
      </w:pPr>
      <w:r>
        <w:t xml:space="preserve">The result was </w:t>
      </w:r>
      <w:proofErr w:type="spellStart"/>
      <w:r>
        <w:t>MessageBox</w:t>
      </w:r>
      <w:proofErr w:type="spellEnd"/>
      <w:r w:rsidR="00B231E6">
        <w:t>:</w:t>
      </w:r>
    </w:p>
    <w:p w:rsidR="00B231E6" w:rsidRDefault="00B231E6" w:rsidP="00E724A5">
      <w:pPr>
        <w:pStyle w:val="ListParagraph"/>
      </w:pPr>
      <w:r w:rsidRPr="00B231E6">
        <w:rPr>
          <w:noProof/>
          <w:lang w:eastAsia="en-IE"/>
        </w:rPr>
        <w:lastRenderedPageBreak/>
        <w:drawing>
          <wp:inline distT="0" distB="0" distL="0" distR="0">
            <wp:extent cx="1781175" cy="1885950"/>
            <wp:effectExtent l="0" t="0" r="9525" b="0"/>
            <wp:docPr id="1" name="Picture 1" descr="\\studentstore.student.nci.col\redirection$\x14125439\Downloads\PyServHallo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tudentstore.student.nci.col\redirection$\x14125439\Downloads\PyServHalloWorl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1E6" w:rsidRDefault="00B231E6" w:rsidP="00E724A5">
      <w:pPr>
        <w:pStyle w:val="ListParagraph"/>
      </w:pPr>
      <w:r>
        <w:t>Which means that my COM server was working within the system and I can use it to connect SolidWorks to my API.</w:t>
      </w:r>
    </w:p>
    <w:p w:rsidR="00A41F4C" w:rsidRDefault="00F95CDF" w:rsidP="00F95CDF">
      <w:pPr>
        <w:pStyle w:val="ListParagraph"/>
        <w:numPr>
          <w:ilvl w:val="0"/>
          <w:numId w:val="1"/>
        </w:numPr>
      </w:pPr>
      <w:r>
        <w:t>Project Proposal</w:t>
      </w:r>
      <w:r w:rsidR="002C4265">
        <w:t xml:space="preserve"> submitted</w:t>
      </w:r>
      <w:r>
        <w:t xml:space="preserve"> on Moodle</w:t>
      </w:r>
      <w:r w:rsidR="002C4265">
        <w:t>.</w:t>
      </w:r>
    </w:p>
    <w:p w:rsidR="002F3194" w:rsidRDefault="002F3194" w:rsidP="00A95DB7">
      <w:pPr>
        <w:pStyle w:val="ListParagraph"/>
        <w:numPr>
          <w:ilvl w:val="0"/>
          <w:numId w:val="1"/>
        </w:numPr>
      </w:pPr>
      <w:r>
        <w:t xml:space="preserve">Successfully installed </w:t>
      </w:r>
      <w:proofErr w:type="spellStart"/>
      <w:r>
        <w:t>Freecad</w:t>
      </w:r>
      <w:proofErr w:type="spellEnd"/>
      <w:r>
        <w:t xml:space="preserve"> on my </w:t>
      </w:r>
      <w:proofErr w:type="spellStart"/>
      <w:r>
        <w:t>Debian</w:t>
      </w:r>
      <w:proofErr w:type="spellEnd"/>
      <w:r>
        <w:t xml:space="preserve"> Linux machine (version 0.14</w:t>
      </w:r>
      <w:r w:rsidR="00A95DB7">
        <w:t xml:space="preserve">, according to </w:t>
      </w:r>
      <w:hyperlink r:id="rId7" w:history="1">
        <w:r w:rsidR="00A95DB7" w:rsidRPr="00D55D18">
          <w:rPr>
            <w:rStyle w:val="Hyperlink"/>
          </w:rPr>
          <w:t>http://www.freecadweb.org/</w:t>
        </w:r>
      </w:hyperlink>
      <w:r w:rsidR="00A95DB7">
        <w:t xml:space="preserve"> the </w:t>
      </w:r>
      <w:r w:rsidR="006946AA">
        <w:t>latest stable</w:t>
      </w:r>
      <w:r w:rsidR="00A95DB7">
        <w:t xml:space="preserve"> version is 0.15</w:t>
      </w:r>
      <w:r w:rsidR="004F0EB3">
        <w:t xml:space="preserve"> but on </w:t>
      </w:r>
      <w:proofErr w:type="spellStart"/>
      <w:r w:rsidR="004F0EB3">
        <w:t>Debian</w:t>
      </w:r>
      <w:proofErr w:type="spellEnd"/>
      <w:r w:rsidR="004F0EB3">
        <w:t xml:space="preserve"> Wheezy official repositories 0.14 binary package is maintained</w:t>
      </w:r>
      <w:r w:rsidR="00A95DB7">
        <w:t>)</w:t>
      </w:r>
    </w:p>
    <w:p w:rsidR="00794B81" w:rsidRDefault="00794B81" w:rsidP="00C970B1">
      <w:pPr>
        <w:pStyle w:val="ListParagraph"/>
        <w:numPr>
          <w:ilvl w:val="0"/>
          <w:numId w:val="1"/>
        </w:numPr>
      </w:pPr>
      <w:r>
        <w:t xml:space="preserve">I’ve found my old shaft calculation article and shaft calculation script I’ve created during my mechanical studies (they are in this folder in my </w:t>
      </w:r>
      <w:proofErr w:type="spellStart"/>
      <w:r>
        <w:t>Github</w:t>
      </w:r>
      <w:proofErr w:type="spellEnd"/>
      <w:r>
        <w:t xml:space="preserve"> repository: </w:t>
      </w:r>
      <w:hyperlink r:id="rId8" w:history="1">
        <w:r w:rsidR="00C970B1" w:rsidRPr="00D55D18">
          <w:rPr>
            <w:rStyle w:val="Hyperlink"/>
          </w:rPr>
          <w:t>https://github.com/leszekdubicki/CADCloud/tree/master/shafts</w:t>
        </w:r>
      </w:hyperlink>
      <w:r w:rsidR="00C970B1">
        <w:t xml:space="preserve"> </w:t>
      </w:r>
      <w:r>
        <w:t xml:space="preserve">). The script needs to be rewritten (I’m going to create </w:t>
      </w:r>
      <w:proofErr w:type="spellStart"/>
      <w:r>
        <w:t>api</w:t>
      </w:r>
      <w:proofErr w:type="spellEnd"/>
      <w:r>
        <w:t xml:space="preserve"> to access shaft calculation module and also web app using this API)</w:t>
      </w:r>
    </w:p>
    <w:p w:rsidR="00A41F4C" w:rsidRDefault="00A41F4C" w:rsidP="00A41F4C">
      <w:pPr>
        <w:pStyle w:val="Heading1"/>
      </w:pPr>
      <w:r>
        <w:t>My Reflection</w:t>
      </w:r>
    </w:p>
    <w:p w:rsidR="00A41F4C" w:rsidRDefault="00A95DB7" w:rsidP="00A41F4C">
      <w:r>
        <w:t xml:space="preserve">I </w:t>
      </w:r>
      <w:r w:rsidR="006946AA">
        <w:t xml:space="preserve">decided that I’m going to use Python with Flask to build my API as well as my shaft calculation web application. </w:t>
      </w:r>
      <w:r w:rsidR="0022235E">
        <w:t xml:space="preserve">On a client side I’m going to use requests module to communicate with my API (it’s nicely described in this article: </w:t>
      </w:r>
      <w:hyperlink r:id="rId9" w:history="1">
        <w:r w:rsidR="0022235E" w:rsidRPr="00D55D18">
          <w:rPr>
            <w:rStyle w:val="Hyperlink"/>
          </w:rPr>
          <w:t>http://docs.python-requests.org/en/latest/index.html</w:t>
        </w:r>
      </w:hyperlink>
      <w:r w:rsidR="0022235E">
        <w:t xml:space="preserve"> )</w:t>
      </w:r>
    </w:p>
    <w:p w:rsidR="009E4289" w:rsidRDefault="0022235E" w:rsidP="00A41F4C">
      <w:r>
        <w:t>Due to limited time I wasn’t able to get mor</w:t>
      </w:r>
      <w:r w:rsidR="00C970B1">
        <w:t xml:space="preserve">e into </w:t>
      </w:r>
      <w:proofErr w:type="spellStart"/>
      <w:r w:rsidR="00C970B1">
        <w:t>FreeCad</w:t>
      </w:r>
      <w:proofErr w:type="spellEnd"/>
      <w:r w:rsidR="00C970B1">
        <w:t xml:space="preserve"> scripted objects, only basics of</w:t>
      </w:r>
      <w:r>
        <w:t xml:space="preserve"> modelling in </w:t>
      </w:r>
      <w:proofErr w:type="spellStart"/>
      <w:r>
        <w:t>Freecad</w:t>
      </w:r>
      <w:proofErr w:type="spellEnd"/>
      <w:r>
        <w:t xml:space="preserve"> (which will be needed in order to create example shaft model</w:t>
      </w:r>
      <w:r w:rsidR="00C970B1">
        <w:t xml:space="preserve">s that connect to </w:t>
      </w:r>
      <w:proofErr w:type="spellStart"/>
      <w:r w:rsidR="00C970B1">
        <w:t>CADClaud</w:t>
      </w:r>
      <w:proofErr w:type="spellEnd"/>
      <w:r w:rsidR="00C970B1">
        <w:t>).</w:t>
      </w:r>
    </w:p>
    <w:p w:rsidR="009E4289" w:rsidRPr="00A41F4C" w:rsidRDefault="009E4289" w:rsidP="009E4289">
      <w:pPr>
        <w:pStyle w:val="Heading1"/>
      </w:pPr>
      <w:r>
        <w:t>Intended Changes</w:t>
      </w:r>
    </w:p>
    <w:p w:rsidR="00A41F4C" w:rsidRDefault="00794B81" w:rsidP="00C970B1">
      <w:r>
        <w:t xml:space="preserve">Next month, I will try to dig more into </w:t>
      </w:r>
      <w:proofErr w:type="spellStart"/>
      <w:r>
        <w:t>FreeCAD</w:t>
      </w:r>
      <w:proofErr w:type="spellEnd"/>
      <w:r>
        <w:t xml:space="preserve"> scripted objec</w:t>
      </w:r>
      <w:r w:rsidR="00C970B1">
        <w:t xml:space="preserve">ts and rewrite python my </w:t>
      </w:r>
      <w:proofErr w:type="spellStart"/>
      <w:r w:rsidR="00C970B1">
        <w:t>pkm</w:t>
      </w:r>
      <w:proofErr w:type="spellEnd"/>
      <w:r w:rsidR="00C970B1">
        <w:t xml:space="preserve"> module used to calculate shafts. I’ll also try to develop (or find existing standard) messaging / coding system to describe 2D geometrical objects (probably I need to either create a new on from scratch or update existing one since I need to pass objects ID’s specific to CAD apps</w:t>
      </w:r>
    </w:p>
    <w:p w:rsidR="009E4289" w:rsidRDefault="009E4289" w:rsidP="00A41F4C"/>
    <w:p w:rsidR="009E4289" w:rsidRPr="00A41F4C" w:rsidRDefault="009E4289" w:rsidP="00A41F4C"/>
    <w:sectPr w:rsidR="009E4289" w:rsidRPr="00A4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BC42AB"/>
    <w:multiLevelType w:val="hybridMultilevel"/>
    <w:tmpl w:val="880236F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F4C"/>
    <w:rsid w:val="00013392"/>
    <w:rsid w:val="001E58BF"/>
    <w:rsid w:val="0022235E"/>
    <w:rsid w:val="002672CA"/>
    <w:rsid w:val="002C4265"/>
    <w:rsid w:val="002F3194"/>
    <w:rsid w:val="00327BE1"/>
    <w:rsid w:val="00373C54"/>
    <w:rsid w:val="003D42C1"/>
    <w:rsid w:val="004F0EB3"/>
    <w:rsid w:val="00563F96"/>
    <w:rsid w:val="005A7926"/>
    <w:rsid w:val="005D2ED5"/>
    <w:rsid w:val="006946AA"/>
    <w:rsid w:val="00794B81"/>
    <w:rsid w:val="009E4289"/>
    <w:rsid w:val="00A41F4C"/>
    <w:rsid w:val="00A95DB7"/>
    <w:rsid w:val="00B231E6"/>
    <w:rsid w:val="00C970B1"/>
    <w:rsid w:val="00CC6A85"/>
    <w:rsid w:val="00D529F5"/>
    <w:rsid w:val="00E22F78"/>
    <w:rsid w:val="00E724A5"/>
    <w:rsid w:val="00F9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631252-A7D7-43F2-B107-3EBAC3A2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95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926"/>
    <w:rPr>
      <w:color w:val="0000FF" w:themeColor="hyperlink"/>
      <w:u w:val="single"/>
    </w:rPr>
  </w:style>
  <w:style w:type="character" w:customStyle="1" w:styleId="sc31">
    <w:name w:val="sc31"/>
    <w:basedOn w:val="DefaultParagraphFont"/>
    <w:rsid w:val="00B231E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B231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B231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B231E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B231E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B231E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2F319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2F319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DefaultParagraphFont"/>
    <w:rsid w:val="002F319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2F3194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2F319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2F3194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szekdubicki/CADCloud/tree/master/shaf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reecadweb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docs.activestate.com/activepython/2.6/pywin32/html/com/win32com/HTML/QuickStartServerCom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python-requests.org/en/lates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D0446487.dotm</Template>
  <TotalTime>113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Weibelzahl</dc:creator>
  <cp:lastModifiedBy>Leszek Dubicki</cp:lastModifiedBy>
  <cp:revision>11</cp:revision>
  <dcterms:created xsi:type="dcterms:W3CDTF">2015-06-30T17:14:00Z</dcterms:created>
  <dcterms:modified xsi:type="dcterms:W3CDTF">2015-06-30T19:10:00Z</dcterms:modified>
</cp:coreProperties>
</file>